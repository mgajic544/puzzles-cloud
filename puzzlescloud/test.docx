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inline distT="0" distB="0" distL="0" distR="0">
            <wp:extent cx="1396365" cy="1396365"/>
            <wp:effectExtent l="0" t="0" r="0" b="0"/>
            <wp:docPr id="1" name="Picture 5" descr="A picture containing 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A picture containing icon  Description automatically generated"/>
                    <pic:cNvPicPr>
                      <a:picLocks noChangeAspect="1" noChangeArrowheads="1"/>
                    </pic:cNvPicPr>
                  </pic:nvPicPr>
                  <pic:blipFill>
                    <a:blip r:embed="rId2"/>
                    <a:stretch>
                      <a:fillRect/>
                    </a:stretch>
                  </pic:blipFill>
                  <pic:spPr bwMode="auto">
                    <a:xfrm>
                      <a:off x="0" y="0"/>
                      <a:ext cx="1396365" cy="1396365"/>
                    </a:xfrm>
                    <a:prstGeom prst="rect">
                      <a:avLst/>
                    </a:prstGeom>
                  </pic:spPr>
                </pic:pic>
              </a:graphicData>
            </a:graphic>
          </wp:inline>
        </w:drawing>
      </w:r>
    </w:p>
    <w:p>
      <w:pPr>
        <w:pStyle w:val="Normal"/>
        <w:jc w:val="center"/>
        <w:rPr/>
      </w:pPr>
      <w:r>
        <w:rPr/>
        <w:drawing>
          <wp:inline distT="0" distB="0" distL="0" distR="0">
            <wp:extent cx="3253105" cy="440690"/>
            <wp:effectExtent l="0" t="0" r="0" b="0"/>
            <wp:docPr id="2" name="Picture 10" descr="A black and white sign  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A black and white sign  Description automatically generated with low confidence"/>
                    <pic:cNvPicPr>
                      <a:picLocks noChangeAspect="1" noChangeArrowheads="1"/>
                    </pic:cNvPicPr>
                  </pic:nvPicPr>
                  <pic:blipFill>
                    <a:blip r:embed="rId3"/>
                    <a:stretch>
                      <a:fillRect/>
                    </a:stretch>
                  </pic:blipFill>
                  <pic:spPr bwMode="auto">
                    <a:xfrm>
                      <a:off x="0" y="0"/>
                      <a:ext cx="3253105" cy="440690"/>
                    </a:xfrm>
                    <a:prstGeom prst="rect">
                      <a:avLst/>
                    </a:prstGeom>
                  </pic:spPr>
                </pic:pic>
              </a:graphicData>
            </a:graphic>
          </wp:inline>
        </w:drawing>
      </w:r>
    </w:p>
    <w:p>
      <w:pPr>
        <w:pStyle w:val="DocTitle"/>
        <w:rPr/>
      </w:pPr>
      <w:r>
        <w:rPr/>
      </w:r>
    </w:p>
    <w:p>
      <w:pPr>
        <w:pStyle w:val="Title"/>
        <w:rPr>
          <w:color w:val="40E1D2"/>
        </w:rPr>
      </w:pPr>
      <w:r>
        <w:rPr>
          <w:color w:val="40E1D2"/>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color w:val="40E1D2"/>
        </w:rPr>
      </w:pPr>
      <w:r>
        <w:rPr>
          <w:rStyle w:val="IntenseEmphasis"/>
          <w:color w:val="40E1D2"/>
        </w:rPr>
        <w:t>Document History</w:t>
      </w:r>
    </w:p>
    <w:p>
      <w:pPr>
        <w:pStyle w:val="Normal"/>
        <w:rPr>
          <w:color w:val="5D87A1"/>
          <w:szCs w:val="20"/>
        </w:rPr>
      </w:pPr>
      <w:r>
        <w:rPr>
          <w:color w:val="5D87A1"/>
          <w:szCs w:val="20"/>
        </w:rPr>
      </w:r>
    </w:p>
    <w:p>
      <w:pPr>
        <w:pStyle w:val="Normal"/>
        <w:rPr/>
      </w:pPr>
      <w:r>
        <w:rPr>
          <w:color w:val="40E1D2"/>
          <w:szCs w:val="20"/>
        </w:rPr>
        <w:t>Author Name:</w:t>
      </w:r>
      <w:r>
        <w:rPr>
          <w:color w:val="40E1D2"/>
        </w:rPr>
        <w:tab/>
      </w:r>
      <w:r>
        <w:rPr/>
        <w:tab/>
        <w:t>[[doc-author-name]]</w:t>
      </w:r>
    </w:p>
    <w:p>
      <w:pPr>
        <w:pStyle w:val="Normal"/>
        <w:rPr/>
      </w:pPr>
      <w:r>
        <w:rPr>
          <w:color w:val="40E1D2"/>
          <w:szCs w:val="20"/>
        </w:rPr>
        <w:t>Author Contact:</w:t>
      </w:r>
      <w:r>
        <w:rPr/>
        <w:tab/>
        <w:t>[[doc-author-email]]</w:t>
      </w:r>
    </w:p>
    <w:p>
      <w:pPr>
        <w:pStyle w:val="Normal"/>
        <w:rPr/>
      </w:pPr>
      <w:r>
        <w:rPr/>
      </w:r>
    </w:p>
    <w:p>
      <w:pPr>
        <w:pStyle w:val="Normal"/>
        <w:rPr/>
      </w:pPr>
      <w:r>
        <w:rPr/>
      </w:r>
    </w:p>
    <w:p>
      <w:pPr>
        <w:pStyle w:val="Normal"/>
        <w:rPr>
          <w:rStyle w:val="IntenseEmphasis"/>
          <w:color w:val="40E1D2"/>
        </w:rPr>
      </w:pPr>
      <w:r>
        <w:rPr>
          <w:rStyle w:val="IntenseEmphasis"/>
          <w:color w:val="40E1D2"/>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rStyle w:val="IndexLink"/>
            </w:rPr>
            <w:instrText> TOC \z \o "1-9" \u \h</w:instrText>
          </w:r>
          <w:r>
            <w:rPr>
              <w:rStyle w:val="IndexLink"/>
            </w:rPr>
            <w:fldChar w:fldCharType="separate"/>
          </w:r>
          <w:hyperlink w:anchor="__RefHeading___Toc265172_3406470618">
            <w:r>
              <w:rPr>
                <w:webHidden/>
                <w:rStyle w:val="IndexLink"/>
              </w:rPr>
              <w:t>1 puzzles-cloud</w:t>
              <w:tab/>
              <w:t>4</w:t>
            </w:r>
          </w:hyperlink>
          <w:r>
            <w:rPr>
              <w:rStyle w:val="IndexLink"/>
            </w:rPr>
            <w:fldChar w:fldCharType="end"/>
          </w:r>
        </w:p>
      </w:sdtContent>
    </w:sdt>
    <w:p>
      <w:pPr>
        <w:pStyle w:val="Contents3"/>
        <w:ind w:left="446" w:hanging="0"/>
        <w:rPr/>
      </w:pPr>
      <w:r>
        <w:rPr/>
      </w:r>
      <w:r>
        <w:br w:type="page"/>
      </w:r>
    </w:p>
    <w:p>
      <w:pPr>
        <w:pStyle w:val="Heading1"/>
        <w:jc w:val="left"/>
        <w:rPr/>
      </w:pPr>
      <w:bookmarkStart w:id="0" w:name="__RefHeading___Toc265172_3406470618"/>
      <w:bookmarkStart w:id="1" w:name="_Toc16354931227433443240691078"/>
      <w:bookmarkEnd w:id="0"/>
      <w:r>
        <w:rPr/>
        <w:t xml:space="preserve">puzzles-cloud  </w:t>
      </w:r>
      <w:bookmarkEnd w:id="1"/>
    </w:p>
    <w:p>
      <w:pPr>
        <w:pStyle w:val="Normal"/>
        <w:jc w:val="left"/>
        <w:rPr/>
      </w:pPr>
      <w:r>
        <w:rPr/>
        <w:t xml:space="preserve">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p>
    <w:p>
      <w:pPr>
        <w:pStyle w:val="Normal"/>
        <w:jc w:val="left"/>
        <w:rPr/>
      </w:pPr>
      <w:r>
        <w:rPr/>
        <w:t xml:space="preserve">Duis non erat quis odio euismod commodo et dictum leo. Mauris hendrerit tellus accumsan nunc elementum, nec semper massa hendrerit. Nullam ac suscipit dolor. Proin a vulputate orci. Mauris facilisis lacus urna, vel tempor libero aliquet eget. In accumsan tellus ac fermentum pulvinar. Maecenas condimentum sit amet arcu in mollis.Lorem Ipsum "Neque porro quisquam est qui dolorem ipsum quia dolor sit amet, consectetur, adipisci velit..." "There is no one who loves pain itself, who seeks after it and wants to have it, simply because it is pain..." </w:t>
        <w:br/>
      </w:r>
    </w:p>
    <w:p>
      <w:pPr>
        <w:pStyle w:val="Normal"/>
        <w:jc w:val="left"/>
        <w:rPr/>
      </w:pPr>
      <w:r>
        <w:rPr/>
        <w:t xml:space="preserve">Lorem ipsum dolor sit amet, consectetur adipiscing elit. Donec mollis libero eleifend, commodo felis facilisis, sollicitudin orci. Suspendisse et tortor lacinia, euismod enim eu, accumsan lectus. Nulla dui tortor, imperdiet id tortor a, lobortis scelerisque odio. Aliquam pharetra accumsan metus. Curabitur egestas sapien scelerisque ex viverra, sollicitudin finibus purus dignissim. Morbi libero nulla, auctor eu neque sed, vulputate gravida sem. Pellentesque scelerisque mauris vel libero fermentum, in eleifend leo vulputate. Ut faucibus lacus sit amet leo pharetra aliquet. Integer venenatis ultrices lorem, vitae condimentum tellus dapibus vitae. Phasellus auctor, urna sed dictum facilisis, nibh metus vehicula odio, non consequat nisl eros eu nunc. Ut dolor sapien, sagittis ut purus ac, aliquam bibendum tellus. </w:t>
        <w:br/>
      </w:r>
    </w:p>
    <w:p>
      <w:pPr>
        <w:pStyle w:val="Normal"/>
        <w:jc w:val="left"/>
        <w:rPr/>
      </w:pPr>
      <w:r>
        <w:rPr/>
        <w:t xml:space="preserve">Nulla tempus nisi a est efficitur, eget euismod purus ultricies. Quisque vehicula pellentesque viverra. Morbi id ipsum tincidunt, tincidunt tellus in, luctus arcu. Vivamus fermentum enim ac ligula lobortis tempus. Curabitur at molestie sapien, nec molestie libero. Pellentesque varius felis non ante eleifend dignissim. Proin in lectus urna. Mauris nunc velit, posuere a est sit amet, ornare pellentesque sem. Ut porttitor nibh at elit mollis tincidunt. Sed eleifend porttitor nisl, vel pulvinar sapien porttitor ut. Phasellus dictum, neque et blandit auctor, elit odio scelerisque augue, vitae pulvinar ex dolor eget diam. Vestibulum non nisi risus. Vivamus pretium velit vitae pellentesque commodo. Sed laoreet nec leo porttitor accumsan. </w:t>
        <w:br/>
      </w:r>
    </w:p>
    <w:p>
      <w:pPr>
        <w:pStyle w:val="Normal"/>
        <w:jc w:val="left"/>
        <w:rPr/>
      </w:pPr>
      <w:r>
        <w:rPr/>
        <w:t xml:space="preserve">Pellentesque rutrum scelerisque ipsum, ac posuere massa dignissim sit amet. Etiam ante risus, pellentesque non mattis at, rutrum at diam. Donec vitae velit massa. Donec id ornare justo. Mauris nec magna at ante facilisis hendrerit luctus et dolor. Nam et pharetra massa. Integer id tortor tellus. Duis faucibus, lacus nec elementum gravida, lorem nisi sagittis velit, sed auctor elit metus eget turpis. Donec dignissim porta massa, ut semper nisi aliquam quis. Donec nisi sem, lobortis et venenatis a, blandit eget ligula. Ut posuere ornare lacus eget bibendum. Maecenas sagittis nisl dui, et aliquam nisi suscipit in. Curabitur efficitur magna est, ac consequat eros iaculis ac. </w:t>
        <w:br/>
      </w:r>
    </w:p>
    <w:p>
      <w:pPr>
        <w:pStyle w:val="Normal"/>
        <w:jc w:val="left"/>
        <w:rPr/>
      </w:pPr>
      <w:r>
        <w:rPr/>
        <w:t xml:space="preserve">Mauris quis interdum odio. Phasellus porttitor imperdiet condimentum. Nunc erat tortor, dapibus ac tortor ac, hendrerit molestie quam. Nulla facilisi. Maecenas mattis consectetur lectus sit amet tristique. Nulla pellentesque viverra lorem, id tristique diam gravida nec. Fusce sit amet eleifend ex. </w:t>
        <w:br/>
      </w:r>
    </w:p>
    <w:p>
      <w:pPr>
        <w:pStyle w:val="Normal"/>
        <w:jc w:val="left"/>
        <w:rPr/>
      </w:pPr>
      <w:r>
        <w:rPr/>
        <w:t xml:space="preserve">Duis eleifend justo nec purus euismod, at malesuada libero viverra. Aliquam erat volutpat. Aliquam bibendum at orci sed tincidunt. Suspendisse ullamcorper risus sit amet metus ornare tincidunt. Vivamus lobortis, tortor non viverra placerat, nisl augue euismod purus, quis bibendum magna elit sit amet odio. Quisque at vulputate leo, a finibus sapien. Pellentesque molestie non tellus vitae molestie. Donec vitae posuere ante. </w:t>
        <w:br/>
      </w:r>
    </w:p>
    <w:p>
      <w:pPr>
        <w:pStyle w:val="Normal"/>
        <w:jc w:val="left"/>
        <w:rPr/>
      </w:pPr>
      <w:r>
        <w:rPr/>
        <w:t xml:space="preserve">Vestibulum ante ipsum primis in faucibus orci luctus et ultrices posuere cubilia curae; Suspendisse vel lectus vel quam sagittis porta in ac nulla. Mauris pharetra ullamcorper risus, quis rhoncus lectus efficitur ut. Vestibulum mattis non nibh sed luctus. Sed et mattis sapien, quis maximus ante. Vivamus sagittis, sapien sed hendrerit euismod, ante nisl sagittis massa, eu porttitor sapien velit ac libero. Nullam id velit venenatis, egestas turpis vitae, imperdiet ex. Aliquam eget leo sit amet nulla dignissim elementum. </w:t>
        <w:br/>
      </w:r>
    </w:p>
    <w:p>
      <w:pPr>
        <w:pStyle w:val="Normal"/>
        <w:jc w:val="left"/>
        <w:rPr/>
      </w:pPr>
      <w:r>
        <w:rPr/>
        <w:t xml:space="preserve">Maecenas ipsum lorem, imperdiet nec ullamcorper quis, interdum sed turpis. Nulla ultricies, erat sed viverra tristique, enim ipsum sollicitudin sem, sed malesuada nibh felis sit amet nunc. Sed metus odio, congue nec odio dictum, ultrices elementum tortor. Orci varius natoque penatibus et magnis dis parturient montes, nascetur ridiculus mus. Vivamus bibendum ac risus ac varius. Praesent a ipsum mi. Integer tempus tempor leo, ac tempus purus aliquam in. Nulla id mauris tincidunt erat maximus viverra. </w:t>
        <w:br/>
      </w:r>
    </w:p>
    <w:p>
      <w:pPr>
        <w:pStyle w:val="Normal"/>
        <w:jc w:val="left"/>
        <w:rPr/>
      </w:pPr>
      <w:r>
        <w:rPr/>
        <w:t xml:space="preserve">Mauris ac mauris neque. Integer et finibus sem. Nulla eu viverra est, sit amet pretium eros. Morbi facilisis, tellus in dignissim facilisis, est odio iaculis diam, sit amet ullamcorper dui orci sit amet leo. Maecenas purus ipsum, dignissim quis sapien ut, facilisis condimentum dolor. Etiam quis egestas leo. Integer tellus neque, eleifend a mauris id, iaculis posuere libero. Mauris malesuada tristique sapien ac interdum. Donec sapien purus, tempus ac dictum vitae, dictum nec sapien. Curabitur et arcu mollis, facilisis nunc nec, congue enim. </w:t>
        <w:br/>
      </w:r>
    </w:p>
    <w:p>
      <w:pPr>
        <w:pStyle w:val="Normal"/>
        <w:jc w:val="left"/>
        <w:rPr/>
      </w:pPr>
      <w:r>
        <w:rPr/>
        <w:t xml:space="preserve">Quisque sodales lectus id pellentesque faucibus. Fusce vestibulum suscipit erat, fringilla ultricies lectus interdum viverra. Vestibulum sed erat ante. Curabitur tincidunt, lorem in sagittis sodales, nisl libero fringilla orci, in tincidunt elit est ac neque. Sed at odio fermentum, ullamcorper risus non, scelerisque leo. Aliquam vitae urna leo. Cras urna velit, tincidunt at urna ac, suscipit sollicitudin urna. Sed pharetra eu augue vitae mollis. Etiam ut risus tempor, eleifend massa vitae, molestie odio. Nulla gravida eros quis arcu tincidunt, a sodales purus interdum. Donec molestie metus eu ex malesuada ultrices a at sapien. Suspendisse sed mauris dui. </w:t>
        <w:br/>
      </w:r>
      <w:r>
        <w:br w:type="page"/>
      </w:r>
    </w:p>
    <w:p>
      <w:pPr>
        <w:pStyle w:val="Normal"/>
        <w:rPr/>
      </w:pPr>
      <w:r>
        <w:rPr/>
        <w:br/>
      </w:r>
    </w:p>
    <w:p>
      <w:pPr>
        <w:pStyle w:val="Normal"/>
        <w:jc w:val="left"/>
        <w:rPr/>
      </w:pPr>
      <w:r>
        <w:rPr>
          <w:rStyle w:val="Strong"/>
          <w:color w:val="538135" w:themeColor="accent6" w:themeShade="bf"/>
        </w:rPr>
        <w:t xml:space="preserve"> </w:t>
      </w:r>
      <w:r>
        <w:rPr/>
        <w:b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center"/>
        <w:rPr/>
      </w:pPr>
      <w:r>
        <w:rPr/>
        <w:drawing>
          <wp:inline distT="0" distB="0" distL="0" distR="0">
            <wp:extent cx="2383790" cy="2383790"/>
            <wp:effectExtent l="0" t="0" r="0" b="0"/>
            <wp:docPr id="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
                    <pic:cNvPicPr>
                      <a:picLocks noChangeAspect="1" noChangeArrowheads="1"/>
                    </pic:cNvPicPr>
                  </pic:nvPicPr>
                  <pic:blipFill>
                    <a:blip r:embed="rId4"/>
                    <a:stretch>
                      <a:fillRect/>
                    </a:stretch>
                  </pic:blipFill>
                  <pic:spPr bwMode="auto">
                    <a:xfrm>
                      <a:off x="0" y="0"/>
                      <a:ext cx="2383790" cy="2383790"/>
                    </a:xfrm>
                    <a:prstGeom prst="rect">
                      <a:avLst/>
                    </a:prstGeom>
                  </pic:spPr>
                </pic:pic>
              </a:graphicData>
            </a:graphic>
          </wp:inline>
        </w:drawing>
      </w:r>
    </w:p>
    <w:p>
      <w:pPr>
        <w:pStyle w:val="Normal"/>
        <w:jc w:val="left"/>
        <w:rPr/>
      </w:pPr>
      <w:r>
        <w:rPr/>
      </w:r>
    </w:p>
    <w:p>
      <w:pPr>
        <w:pStyle w:val="Normal"/>
        <w:jc w:val="left"/>
        <w:rPr/>
      </w:pPr>
      <w:r>
        <w:rPr/>
      </w:r>
    </w:p>
    <w:p>
      <w:pPr>
        <w:pStyle w:val="Normal"/>
        <w:jc w:val="left"/>
        <w:rPr/>
      </w:pPr>
      <w:r>
        <w:rPr/>
      </w:r>
    </w:p>
    <w:p>
      <w:pPr>
        <w:pStyle w:val="Normal"/>
        <w:jc w:val="center"/>
        <w:rPr/>
      </w:pPr>
      <w:r>
        <w:rPr/>
        <w:drawing>
          <wp:inline distT="0" distB="0" distL="0" distR="0">
            <wp:extent cx="5241290" cy="791845"/>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5"/>
                    <a:stretch>
                      <a:fillRect/>
                    </a:stretch>
                  </pic:blipFill>
                  <pic:spPr bwMode="auto">
                    <a:xfrm>
                      <a:off x="0" y="0"/>
                      <a:ext cx="5241290" cy="791845"/>
                    </a:xfrm>
                    <a:prstGeom prst="rect">
                      <a:avLst/>
                    </a:prstGeom>
                  </pic:spPr>
                </pic:pic>
              </a:graphicData>
            </a:graphic>
          </wp:inline>
        </w:drawing>
      </w:r>
    </w:p>
    <w:p>
      <w:pPr>
        <w:pStyle w:val="Normal"/>
        <w:jc w:val="left"/>
        <w:rPr/>
      </w:pPr>
      <w:r>
        <w:rPr/>
      </w:r>
    </w:p>
    <w:p>
      <w:pPr>
        <w:pStyle w:val="Normal"/>
        <w:jc w:val="left"/>
        <w:rPr/>
      </w:pPr>
      <w:r>
        <w:rPr/>
      </w:r>
    </w:p>
    <w:p>
      <w:pPr>
        <w:pStyle w:val="Caption1"/>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sectPr>
      <w:headerReference w:type="default" r:id="rId6"/>
      <w:footerReference w:type="default" r:id="rId7"/>
      <w:type w:val="nextPage"/>
      <w:pgSz w:w="11906" w:h="16820"/>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46"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21</w:t>
                          </w:r>
                          <w:r>
                            <w:rPr>
                              <w:sz w:val="16"/>
                              <w:szCs w:val="16"/>
                            </w:rPr>
                            <w:fldChar w:fldCharType="end"/>
                          </w:r>
                        </w:p>
                        <w:p>
                          <w:pPr>
                            <w:pStyle w:val="FrameContents"/>
                            <w:rPr/>
                          </w:pPr>
                          <w:r>
                            <w:rPr/>
                          </w:r>
                        </w:p>
                      </w:txbxContent>
                    </wps:txbx>
                    <wps:bodyPr lIns="0" rIns="0" tIns="0" bIns="0" anchor="t" upright="1">
                      <a:noAutofit/>
                    </wps:bodyPr>
                  </wps:wsp>
                </a:graphicData>
              </a:graphic>
            </wp:anchor>
          </w:drawing>
        </mc:Choice>
        <mc:Fallback>
          <w:pict>
            <v:rect id="shape_0" ID="Text Box 215" path="m0,0l-2147483645,0l-2147483645,-2147483646l0,-2147483646xe" stroked="f" o:allowincell="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21</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048b"/>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c0227a"/>
    <w:pPr>
      <w:keepLines/>
      <w:pageBreakBefore/>
      <w:numPr>
        <w:ilvl w:val="0"/>
        <w:numId w:val="1"/>
      </w:numPr>
      <w:spacing w:before="240" w:after="60"/>
      <w:outlineLvl w:val="0"/>
    </w:pPr>
    <w:rPr>
      <w:rFonts w:ascii="Arial" w:hAnsi="Arial" w:eastAsia="Batang" w:cs="Arial"/>
      <w:b/>
      <w:color w:val="40E1D2"/>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c0227a"/>
    <w:rPr>
      <w:rFonts w:ascii="Arial" w:hAnsi="Arial" w:eastAsia="Batang" w:cs="Arial"/>
      <w:b/>
      <w:color w:val="40E1D2"/>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contextualSpacing w:val="false"/>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d05753"/>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Lucida Grande">
    <w:altName w:val="Arial"/>
    <w:panose1 w:val="020B0600040502020204"/>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1271"/>
    <w:rsid w:val="000A7C73"/>
    <w:rsid w:val="004B1271"/>
    <w:rsid w:val="006023B0"/>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ECBD715-4CC1-4D69-B72A-61760E915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tt-advanced-1.docx</Template>
  <TotalTime>4</TotalTime>
  <Application>LibreOffice/7.2.0.4$Linux_X86_64 LibreOffice_project/9a9c6381e3f7a62afc1329bd359cc48accb6435b</Application>
  <AppVersion>15.0000</AppVersion>
  <Pages>5</Pages>
  <Words>100</Words>
  <Characters>574</Characters>
  <CharactersWithSpaces>673</CharactersWithSpaces>
  <Paragraphs>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2021-10-22T11:43:00Z</dcterms:created>
  <dc:creator>PuzzlesCloud.com</dc:creator>
  <dc:description/>
  <dc:language>en-US</dc:language>
  <cp:lastModifiedBy>Milic Bogicevic</cp:lastModifiedBy>
  <dcterms:modified xsi:type="dcterms:W3CDTF">2021-10-22T12:16:00Z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