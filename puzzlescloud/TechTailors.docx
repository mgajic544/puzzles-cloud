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AA62" w14:textId="77777777" w:rsidR="00C0227A" w:rsidRDefault="00C0227A" w:rsidP="00C0227A">
      <w:pPr>
        <w:jc w:val="center"/>
      </w:pPr>
      <w:r>
        <w:rPr>
          <w:noProof/>
        </w:rPr>
        <w:drawing>
          <wp:inline distT="0" distB="0" distL="0" distR="0" wp14:anchorId="4E4E2A22" wp14:editId="2721DA97">
            <wp:extent cx="1396092" cy="1396092"/>
            <wp:effectExtent l="0" t="0" r="1270" b="1270"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2293" cy="14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1C9A" w14:textId="44EB5911" w:rsidR="00AD6E4C" w:rsidRDefault="00C0227A" w:rsidP="00C0227A">
      <w:pPr>
        <w:jc w:val="center"/>
      </w:pPr>
      <w:r>
        <w:rPr>
          <w:noProof/>
        </w:rPr>
        <w:drawing>
          <wp:inline distT="0" distB="0" distL="0" distR="0" wp14:anchorId="276EE866" wp14:editId="60E36CF3">
            <wp:extent cx="3252912" cy="440872"/>
            <wp:effectExtent l="0" t="0" r="0" b="0"/>
            <wp:docPr id="10" name="Picture 10" descr="A black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and white sig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234" cy="6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BF7EEA" w:rsidRDefault="002C0AAD" w:rsidP="001431BB">
      <w:pPr>
        <w:pStyle w:val="Title"/>
        <w:rPr>
          <w:color w:val="40E1D2"/>
        </w:rPr>
      </w:pPr>
      <w:r w:rsidRPr="00C0227A">
        <w:rPr>
          <w:color w:val="40E1D2"/>
        </w:rPr>
        <w:t>[[doc-title</w:t>
      </w:r>
      <w:r w:rsidR="001143E7" w:rsidRPr="00C0227A">
        <w:rPr>
          <w:color w:val="40E1D2"/>
        </w:rPr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/>
    <w:p w14:paraId="5FCC3D96" w14:textId="77777777" w:rsidR="001143E7" w:rsidRDefault="001143E7" w:rsidP="00D4520D"/>
    <w:p w14:paraId="39637FA8" w14:textId="77777777" w:rsidR="001143E7" w:rsidRDefault="001143E7" w:rsidP="00D4520D"/>
    <w:p w14:paraId="3925138B" w14:textId="77777777" w:rsidR="001143E7" w:rsidRDefault="001143E7" w:rsidP="00D4520D"/>
    <w:p w14:paraId="5E6B8839" w14:textId="77777777" w:rsidR="001143E7" w:rsidRDefault="001143E7" w:rsidP="00D4520D"/>
    <w:p w14:paraId="5E55CC8B" w14:textId="77777777" w:rsidR="001143E7" w:rsidRDefault="001143E7" w:rsidP="00D4520D"/>
    <w:p w14:paraId="1C94E889" w14:textId="77777777" w:rsidR="001143E7" w:rsidRDefault="001143E7" w:rsidP="00D4520D"/>
    <w:p w14:paraId="17A982CC" w14:textId="77777777" w:rsidR="001143E7" w:rsidRDefault="001143E7" w:rsidP="00D4520D"/>
    <w:p w14:paraId="5D0B9A55" w14:textId="77777777" w:rsidR="001143E7" w:rsidRDefault="001143E7" w:rsidP="00D4520D"/>
    <w:p w14:paraId="212CA0FF" w14:textId="77777777" w:rsidR="001143E7" w:rsidRDefault="001143E7" w:rsidP="00D4520D"/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</w:t>
      </w:r>
      <w:proofErr w:type="spellStart"/>
      <w:r w:rsidRPr="006E7D6D">
        <w:rPr>
          <w:rStyle w:val="Strong"/>
        </w:rPr>
        <w:t>url</w:t>
      </w:r>
      <w:proofErr w:type="spell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/>
    <w:p w14:paraId="04649BED" w14:textId="77777777" w:rsidR="00452AF9" w:rsidRDefault="00452AF9" w:rsidP="00D4520D"/>
    <w:p w14:paraId="22BE8F31" w14:textId="77777777" w:rsidR="00452AF9" w:rsidRDefault="00452AF9" w:rsidP="00D4520D"/>
    <w:p w14:paraId="03881835" w14:textId="77777777" w:rsidR="00452AF9" w:rsidRDefault="00452AF9" w:rsidP="00D4520D"/>
    <w:p w14:paraId="17154EB9" w14:textId="77777777" w:rsidR="00452AF9" w:rsidRDefault="00452AF9" w:rsidP="00D4520D"/>
    <w:p w14:paraId="2779BBCB" w14:textId="77777777" w:rsidR="00452AF9" w:rsidRDefault="00452AF9" w:rsidP="00D4520D"/>
    <w:p w14:paraId="3676EE5D" w14:textId="77777777" w:rsidR="00452AF9" w:rsidRPr="00C0227A" w:rsidRDefault="00452AF9" w:rsidP="00D4520D">
      <w:pPr>
        <w:rPr>
          <w:rStyle w:val="IntenseEmphasis"/>
          <w:color w:val="40E1D2"/>
        </w:rPr>
      </w:pPr>
      <w:r w:rsidRPr="00C0227A">
        <w:rPr>
          <w:rStyle w:val="IntenseEmphasis"/>
          <w:color w:val="40E1D2"/>
        </w:rPr>
        <w:t>Document</w:t>
      </w:r>
      <w:r w:rsidR="00D33EAC" w:rsidRPr="00C0227A">
        <w:rPr>
          <w:rStyle w:val="IntenseEmphasis"/>
          <w:color w:val="40E1D2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r w:rsidRPr="00C0227A">
        <w:rPr>
          <w:color w:val="40E1D2"/>
          <w:szCs w:val="20"/>
        </w:rPr>
        <w:t>Author</w:t>
      </w:r>
      <w:r w:rsidR="00D0573C" w:rsidRPr="00C0227A">
        <w:rPr>
          <w:color w:val="40E1D2"/>
          <w:szCs w:val="20"/>
        </w:rPr>
        <w:t xml:space="preserve"> Name</w:t>
      </w:r>
      <w:r w:rsidRPr="00C0227A">
        <w:rPr>
          <w:color w:val="40E1D2"/>
          <w:szCs w:val="20"/>
        </w:rPr>
        <w:t>:</w:t>
      </w:r>
      <w:r w:rsidRPr="00C0227A">
        <w:rPr>
          <w:color w:val="40E1D2"/>
        </w:rPr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r w:rsidRPr="00C0227A">
        <w:rPr>
          <w:color w:val="40E1D2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/>
    <w:p w14:paraId="136E7040" w14:textId="77777777" w:rsidR="00452AF9" w:rsidRDefault="00452AF9" w:rsidP="00D4520D"/>
    <w:p w14:paraId="0ED5048B" w14:textId="77777777" w:rsidR="00452AF9" w:rsidRPr="00C0227A" w:rsidRDefault="00452AF9" w:rsidP="00D4520D">
      <w:pPr>
        <w:rPr>
          <w:rStyle w:val="IntenseEmphasis"/>
          <w:color w:val="40E1D2"/>
        </w:rPr>
      </w:pPr>
      <w:r w:rsidRPr="00C0227A">
        <w:rPr>
          <w:rStyle w:val="IntenseEmphasis"/>
          <w:color w:val="40E1D2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r>
        <w:br w:type="page"/>
      </w:r>
    </w:p>
    <w:sdt>
      <w:sdtPr>
        <w:rPr>
          <w:b w:val="0"/>
          <w:bCs w:val="0"/>
          <w:i w:val="0"/>
          <w:iCs w:val="0"/>
          <w:noProof w:val="0"/>
          <w:sz w:val="20"/>
          <w:szCs w:val="20"/>
        </w:rPr>
        <w:id w:val="-1561475933"/>
        <w:docPartObj>
          <w:docPartGallery w:val="Table of Contents"/>
          <w:docPartUnique/>
        </w:docPartObj>
      </w:sdtPr>
      <w:sdtEndPr/>
      <w:sdtContent>
        <w:p w14:paraId="4E2FA839" w14:textId="4281B06A" w:rsidR="00F56183" w:rsidRDefault="00F56183">
          <w:pPr>
            <w:pStyle w:val="TOCHeading"/>
          </w:pPr>
          <w:r>
            <w:t>Table of Contents</w:t>
          </w:r>
        </w:p>
        <w:p w14:paraId="15556DE6" w14:textId="77777777" w:rsidR="00F56183" w:rsidRDefault="0012745A">
          <w:pPr>
            <w:pStyle w:val="TOC1"/>
          </w:pPr>
          <w:sdt>
            <w:sdtPr>
              <w:rPr>
                <w:b w:val="0"/>
                <w:bCs w:val="0"/>
              </w:rPr>
              <w:id w:val="183865962"/>
              <w:placeholder>
                <w:docPart w:val="D1719F761BB2481EBA88F3B56585F992"/>
              </w:placeholder>
              <w:temporary/>
              <w:showingPlcHdr/>
            </w:sdtPr>
            <w:sdtEndPr/>
            <w:sdtContent>
              <w:r w:rsidR="00F56183">
                <w:t>Type chapter title (level 1)</w:t>
              </w:r>
            </w:sdtContent>
          </w:sdt>
          <w:r w:rsidR="00F56183">
            <w:ptab w:relativeTo="margin" w:alignment="right" w:leader="dot"/>
          </w:r>
          <w:r w:rsidR="00F56183">
            <w:t>1</w:t>
          </w:r>
        </w:p>
        <w:p w14:paraId="0965C635" w14:textId="77777777" w:rsidR="00F56183" w:rsidRDefault="0012745A">
          <w:pPr>
            <w:pStyle w:val="TOC2"/>
            <w:ind w:left="216"/>
          </w:pPr>
          <w:sdt>
            <w:sdtPr>
              <w:id w:val="1667506712"/>
              <w:placeholder>
                <w:docPart w:val="C911D5BBF8C240EA815EB0BFC6683B4D"/>
              </w:placeholder>
              <w:temporary/>
              <w:showingPlcHdr/>
            </w:sdtPr>
            <w:sdtEndPr/>
            <w:sdtContent>
              <w:r w:rsidR="00F56183">
                <w:t>Type chapter title (level 2)</w:t>
              </w:r>
            </w:sdtContent>
          </w:sdt>
          <w:r w:rsidR="00F56183">
            <w:ptab w:relativeTo="margin" w:alignment="right" w:leader="dot"/>
          </w:r>
          <w:r w:rsidR="00F56183">
            <w:t>2</w:t>
          </w:r>
        </w:p>
        <w:p w14:paraId="207194D4" w14:textId="77777777" w:rsidR="00F56183" w:rsidRDefault="0012745A">
          <w:pPr>
            <w:pStyle w:val="TOC3"/>
            <w:ind w:left="446"/>
          </w:pPr>
          <w:sdt>
            <w:sdtPr>
              <w:id w:val="93059032"/>
              <w:placeholder>
                <w:docPart w:val="D84EC15E98CD405FA0EA038A8D068199"/>
              </w:placeholder>
              <w:temporary/>
              <w:showingPlcHdr/>
            </w:sdtPr>
            <w:sdtEndPr/>
            <w:sdtContent>
              <w:r w:rsidR="00F56183">
                <w:t>Type chapter title (level 3)</w:t>
              </w:r>
            </w:sdtContent>
          </w:sdt>
          <w:r w:rsidR="00F56183">
            <w:ptab w:relativeTo="margin" w:alignment="right" w:leader="dot"/>
          </w:r>
          <w:r w:rsidR="00F56183">
            <w:t>3</w:t>
          </w:r>
        </w:p>
        <w:p w14:paraId="40675DFC" w14:textId="77777777" w:rsidR="00F56183" w:rsidRDefault="0012745A">
          <w:pPr>
            <w:pStyle w:val="TOC1"/>
          </w:pPr>
          <w:sdt>
            <w:sdtPr>
              <w:rPr>
                <w:b w:val="0"/>
                <w:bCs w:val="0"/>
              </w:rPr>
              <w:id w:val="183865966"/>
              <w:placeholder>
                <w:docPart w:val="D1719F761BB2481EBA88F3B56585F992"/>
              </w:placeholder>
              <w:temporary/>
              <w:showingPlcHdr/>
            </w:sdtPr>
            <w:sdtEndPr/>
            <w:sdtContent>
              <w:r w:rsidR="00F56183">
                <w:t>Type chapter title (level 1)</w:t>
              </w:r>
            </w:sdtContent>
          </w:sdt>
          <w:r w:rsidR="00F56183">
            <w:ptab w:relativeTo="margin" w:alignment="right" w:leader="dot"/>
          </w:r>
          <w:r w:rsidR="00F56183">
            <w:t>4</w:t>
          </w:r>
        </w:p>
        <w:p w14:paraId="588D65A3" w14:textId="77777777" w:rsidR="00F56183" w:rsidRDefault="0012745A">
          <w:pPr>
            <w:pStyle w:val="TOC2"/>
            <w:ind w:left="216"/>
          </w:pPr>
          <w:sdt>
            <w:sdtPr>
              <w:id w:val="93059040"/>
              <w:placeholder>
                <w:docPart w:val="C911D5BBF8C240EA815EB0BFC6683B4D"/>
              </w:placeholder>
              <w:temporary/>
              <w:showingPlcHdr/>
            </w:sdtPr>
            <w:sdtEndPr/>
            <w:sdtContent>
              <w:r w:rsidR="00F56183">
                <w:t>Type chapter title (level 2)</w:t>
              </w:r>
            </w:sdtContent>
          </w:sdt>
          <w:r w:rsidR="00F56183">
            <w:ptab w:relativeTo="margin" w:alignment="right" w:leader="dot"/>
          </w:r>
          <w:r w:rsidR="00F56183">
            <w:t>5</w:t>
          </w:r>
        </w:p>
        <w:p w14:paraId="116FBD0B" w14:textId="77777777" w:rsidR="00C0227A" w:rsidRDefault="0012745A" w:rsidP="00C0227A">
          <w:pPr>
            <w:pStyle w:val="TOC3"/>
            <w:ind w:left="446"/>
          </w:pPr>
          <w:sdt>
            <w:sdtPr>
              <w:id w:val="93059044"/>
              <w:placeholder>
                <w:docPart w:val="D84EC15E98CD405FA0EA038A8D068199"/>
              </w:placeholder>
              <w:temporary/>
              <w:showingPlcHdr/>
            </w:sdtPr>
            <w:sdtEndPr/>
            <w:sdtContent>
              <w:r w:rsidR="00F56183">
                <w:t>Type chapter title (level 3)</w:t>
              </w:r>
            </w:sdtContent>
          </w:sdt>
          <w:r w:rsidR="00F56183">
            <w:ptab w:relativeTo="margin" w:alignment="right" w:leader="dot"/>
          </w:r>
          <w:r w:rsidR="00F56183">
            <w:t>6</w:t>
          </w:r>
        </w:p>
      </w:sdtContent>
    </w:sdt>
    <w:p w14:paraId="748BB169" w14:textId="0254FCB7" w:rsidR="00B87DE2" w:rsidRDefault="00B87DE2" w:rsidP="00C0227A">
      <w:pPr>
        <w:pStyle w:val="TOC3"/>
        <w:ind w:left="446"/>
      </w:pPr>
      <w:r>
        <w:br w:type="page"/>
      </w:r>
    </w:p>
    <w:p w14:paraId="2E21FF28" w14:textId="77777777"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69467EAA" w14:textId="77777777"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5076377E" w14:textId="77777777"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14:paraId="623BC0A7" w14:textId="77777777" w:rsidR="004C2E9E" w:rsidRDefault="004C2E9E" w:rsidP="00D4520D">
      <w:pPr>
        <w:rPr>
          <w:shd w:val="clear" w:color="auto" w:fill="FFFFFF"/>
        </w:rPr>
      </w:pPr>
    </w:p>
    <w:p w14:paraId="295AA561" w14:textId="77777777" w:rsidR="00B87DE2" w:rsidRDefault="00B87DE2" w:rsidP="00D4520D">
      <w:pPr>
        <w:rPr>
          <w:rStyle w:val="Strong"/>
          <w:color w:val="538135" w:themeColor="accent6" w:themeShade="BF"/>
        </w:rPr>
      </w:pPr>
    </w:p>
    <w:p w14:paraId="1587447F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15B6FD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2BDE4B5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9FC55D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30750DC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159E5B22" w14:textId="77777777" w:rsidR="00AD3523" w:rsidRDefault="00AD3523" w:rsidP="00D4520D">
      <w:pPr>
        <w:rPr>
          <w:shd w:val="clear" w:color="auto" w:fill="FFFFFF"/>
        </w:rPr>
      </w:pPr>
    </w:p>
    <w:p w14:paraId="771ADC49" w14:textId="77777777" w:rsidR="00B87DE2" w:rsidRDefault="00B87DE2" w:rsidP="00D4520D">
      <w:pPr>
        <w:rPr>
          <w:shd w:val="clear" w:color="auto" w:fill="FFFFFF"/>
        </w:rPr>
      </w:pPr>
    </w:p>
    <w:p w14:paraId="5C81D62A" w14:textId="77777777" w:rsidR="00B87DE2" w:rsidRDefault="00B87DE2" w:rsidP="00D4520D">
      <w:pPr>
        <w:rPr>
          <w:shd w:val="clear" w:color="auto" w:fill="FFFFFF"/>
        </w:rPr>
      </w:pPr>
    </w:p>
    <w:p w14:paraId="7C01F23B" w14:textId="7B3C9CF7" w:rsidR="00B87DE2" w:rsidRDefault="00C0227A" w:rsidP="00C0227A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EA823A3" wp14:editId="7BE2C9D2">
            <wp:extent cx="2383971" cy="2383971"/>
            <wp:effectExtent l="0" t="0" r="3810" b="3810"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382" cy="239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ADA1" w14:textId="77777777" w:rsidR="00B87DE2" w:rsidRDefault="00B87DE2" w:rsidP="00D4520D">
      <w:pPr>
        <w:rPr>
          <w:shd w:val="clear" w:color="auto" w:fill="FFFFFF"/>
        </w:rPr>
      </w:pPr>
    </w:p>
    <w:p w14:paraId="082FDE6C" w14:textId="77777777" w:rsidR="00B87DE2" w:rsidRDefault="00B87DE2" w:rsidP="00D4520D">
      <w:pPr>
        <w:rPr>
          <w:shd w:val="clear" w:color="auto" w:fill="FFFFFF"/>
        </w:rPr>
      </w:pPr>
    </w:p>
    <w:p w14:paraId="2F747C20" w14:textId="77777777" w:rsidR="00B87DE2" w:rsidRDefault="00B87DE2" w:rsidP="00D4520D">
      <w:pPr>
        <w:rPr>
          <w:shd w:val="clear" w:color="auto" w:fill="FFFFFF"/>
        </w:rPr>
      </w:pPr>
    </w:p>
    <w:p w14:paraId="22CA9585" w14:textId="6F25DDA4" w:rsidR="00B87DE2" w:rsidRDefault="00C0227A" w:rsidP="00C0227A">
      <w:pPr>
        <w:jc w:val="center"/>
        <w:rPr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lang w:val="en-RS" w:eastAsia="en-GB"/>
        </w:rPr>
        <w:drawing>
          <wp:inline distT="0" distB="0" distL="0" distR="0" wp14:anchorId="1AB4DF8E" wp14:editId="78DFFA25">
            <wp:extent cx="5241290" cy="791936"/>
            <wp:effectExtent l="0" t="0" r="0" b="0"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564" cy="7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C424" w14:textId="77777777" w:rsidR="00B87DE2" w:rsidRPr="0088768E" w:rsidRDefault="00B87DE2" w:rsidP="00D4520D">
      <w:pPr>
        <w:rPr>
          <w:lang w:eastAsia="ko-KR"/>
        </w:rPr>
      </w:pPr>
    </w:p>
    <w:p w14:paraId="6E3DDBDD" w14:textId="60FCB05D" w:rsidR="00C0227A" w:rsidRPr="00C0227A" w:rsidRDefault="00C0227A" w:rsidP="00C0227A">
      <w:pPr>
        <w:rPr>
          <w:rFonts w:ascii="Times New Roman" w:eastAsia="Times New Roman" w:hAnsi="Times New Roman" w:cs="Times New Roman"/>
          <w:lang w:val="en-RS" w:eastAsia="en-GB"/>
        </w:rPr>
      </w:pPr>
    </w:p>
    <w:p w14:paraId="5A2F7517" w14:textId="06B40A32" w:rsidR="00135554" w:rsidRDefault="00135554" w:rsidP="00135554">
      <w:pPr>
        <w:pStyle w:val="Caption"/>
      </w:pPr>
    </w:p>
    <w:p w14:paraId="7F3C4536" w14:textId="77777777" w:rsidR="006E7D6D" w:rsidRPr="006E7D6D" w:rsidRDefault="006E7D6D" w:rsidP="006E7D6D">
      <w:pPr>
        <w:rPr>
          <w:lang w:eastAsia="ko-KR"/>
        </w:rPr>
      </w:pPr>
    </w:p>
    <w:p w14:paraId="46382812" w14:textId="77777777" w:rsidR="00135554" w:rsidRDefault="00135554" w:rsidP="00D4520D"/>
    <w:p w14:paraId="73661354" w14:textId="77777777" w:rsidR="00135554" w:rsidRDefault="00135554" w:rsidP="00D4520D"/>
    <w:p w14:paraId="2E0060B9" w14:textId="1CAF3DA4" w:rsidR="00452AF9" w:rsidRDefault="00452AF9" w:rsidP="00D4520D"/>
    <w:p w14:paraId="5F8B5F90" w14:textId="77777777" w:rsidR="00452AF9" w:rsidRDefault="00452AF9" w:rsidP="00D4520D"/>
    <w:sectPr w:rsidR="00452AF9" w:rsidSect="00AD6E4C">
      <w:headerReference w:type="default" r:id="rId10"/>
      <w:footerReference w:type="default" r:id="rId11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0091" w14:textId="77777777" w:rsidR="0012745A" w:rsidRDefault="0012745A" w:rsidP="006A2873">
      <w:r>
        <w:separator/>
      </w:r>
    </w:p>
  </w:endnote>
  <w:endnote w:type="continuationSeparator" w:id="0">
    <w:p w14:paraId="105A5646" w14:textId="77777777" w:rsidR="0012745A" w:rsidRDefault="0012745A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6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A779" w14:textId="77777777" w:rsidR="0012745A" w:rsidRDefault="0012745A" w:rsidP="006A2873">
      <w:r>
        <w:separator/>
      </w:r>
    </w:p>
  </w:footnote>
  <w:footnote w:type="continuationSeparator" w:id="0">
    <w:p w14:paraId="652A78F3" w14:textId="77777777" w:rsidR="0012745A" w:rsidRDefault="0012745A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0991" w14:textId="4BC46382" w:rsidR="00795AB0" w:rsidRDefault="00795AB0" w:rsidP="00AD6E4C">
    <w:pPr>
      <w:pStyle w:val="Header"/>
      <w:tabs>
        <w:tab w:val="clear" w:pos="4680"/>
        <w:tab w:val="clear" w:pos="9360"/>
        <w:tab w:val="left" w:pos="5867"/>
      </w:tabs>
    </w:pPr>
    <w:r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2745A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54518"/>
    <w:rsid w:val="00482AFC"/>
    <w:rsid w:val="00485E33"/>
    <w:rsid w:val="00497A44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925B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F7EEA"/>
    <w:rsid w:val="00C00CAA"/>
    <w:rsid w:val="00C0227A"/>
    <w:rsid w:val="00C137B4"/>
    <w:rsid w:val="00CD1E45"/>
    <w:rsid w:val="00D050A4"/>
    <w:rsid w:val="00D0573C"/>
    <w:rsid w:val="00D05753"/>
    <w:rsid w:val="00D33EAC"/>
    <w:rsid w:val="00D4520D"/>
    <w:rsid w:val="00D471D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6CA3C26"/>
  <w15:docId w15:val="{3AABD1B1-0D85-054A-BE72-BFDDEB5F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C0227A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40E1D2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C0227A"/>
    <w:rPr>
      <w:rFonts w:ascii="Arial" w:eastAsia="Batang" w:hAnsi="Arial" w:cs="Arial"/>
      <w:b/>
      <w:color w:val="40E1D2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D0575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1"/>
    <w:rsid w:val="000A7C73"/>
    <w:rsid w:val="004B1271"/>
    <w:rsid w:val="006023B0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tt-advanced-1.docx</Template>
  <TotalTime>4</TotalTime>
  <Pages>5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Milic Bogicevic</cp:lastModifiedBy>
  <cp:revision>3</cp:revision>
  <dcterms:created xsi:type="dcterms:W3CDTF">2021-10-22T11:43:00Z</dcterms:created>
  <dcterms:modified xsi:type="dcterms:W3CDTF">2021-10-22T12:16:00Z</dcterms:modified>
</cp:coreProperties>
</file>